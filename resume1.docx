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857B5" w14:textId="343DF716" w:rsidR="00A839BE" w:rsidRDefault="000922BF" w:rsidP="00355D8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83CCBA0" wp14:editId="0F0EEABD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1652758859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8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621F2" id="Rectangle 7" o:spid="_x0000_s1026" alt="&quot;&quot;" style="position:absolute;margin-left:-14.4pt;margin-top:-18pt;width:224.65pt;height:11in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" fillcolor="#dee3ea [660]" stroked="f" strokeweight="1pt"/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4C026653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1C60B02" w14:textId="18BE8786" w:rsidR="000922BF" w:rsidRPr="000922BF" w:rsidRDefault="000922BF" w:rsidP="000922BF">
            <w:pPr>
              <w:pStyle w:val="Heading2"/>
              <w:rPr>
                <w:sz w:val="36"/>
                <w:szCs w:val="36"/>
              </w:rPr>
            </w:pPr>
          </w:p>
          <w:p w14:paraId="10E7F155" w14:textId="77777777" w:rsid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</w:p>
          <w:p w14:paraId="0E238529" w14:textId="77777777" w:rsid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</w:p>
          <w:p w14:paraId="4E6ACCE7" w14:textId="7DB31B5E" w:rsidR="000922BF" w:rsidRDefault="002968E7" w:rsidP="000922BF">
            <w:pPr>
              <w:rPr>
                <w:color w:val="5F483E" w:themeColor="accent4" w:themeShade="BF"/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036700855"/>
                <w:placeholder>
                  <w:docPart w:val="2441D30D251F49B38426A6AE2B21886F"/>
                </w:placeholder>
                <w:temporary/>
                <w:showingPlcHdr/>
                <w15:appearance w15:val="hidden"/>
              </w:sdtPr>
              <w:sdtEndPr/>
              <w:sdtContent>
                <w:r w:rsidR="000922BF" w:rsidRPr="000922BF">
                  <w:rPr>
                    <w:rFonts w:ascii="Bookman Old Style" w:hAnsi="Bookman Old Style"/>
                    <w:sz w:val="40"/>
                    <w:szCs w:val="40"/>
                  </w:rPr>
                  <w:t>CONTACT</w:t>
                </w:r>
              </w:sdtContent>
            </w:sdt>
          </w:p>
          <w:p w14:paraId="423F8D5A" w14:textId="769BB932" w:rsidR="000922BF" w:rsidRDefault="004017A3" w:rsidP="000922BF">
            <w:pPr>
              <w:rPr>
                <w:color w:val="5F483E" w:themeColor="accent4" w:themeShade="BF"/>
                <w:sz w:val="36"/>
                <w:szCs w:val="36"/>
              </w:rPr>
            </w:pPr>
            <w:r>
              <w:rPr>
                <w:color w:val="5F483E" w:themeColor="accent4" w:themeShade="BF"/>
                <w:sz w:val="36"/>
                <w:szCs w:val="36"/>
              </w:rPr>
              <w:t xml:space="preserve">EKTA NAGAR </w:t>
            </w:r>
          </w:p>
          <w:p w14:paraId="1A733666" w14:textId="01B4B884" w:rsidR="004017A3" w:rsidRDefault="004017A3" w:rsidP="000922BF">
            <w:pPr>
              <w:rPr>
                <w:color w:val="5F483E" w:themeColor="accent4" w:themeShade="BF"/>
                <w:sz w:val="36"/>
                <w:szCs w:val="36"/>
              </w:rPr>
            </w:pPr>
            <w:r>
              <w:rPr>
                <w:color w:val="5F483E" w:themeColor="accent4" w:themeShade="BF"/>
                <w:sz w:val="36"/>
                <w:szCs w:val="36"/>
              </w:rPr>
              <w:t>BAHODAPUR</w:t>
            </w:r>
          </w:p>
          <w:p w14:paraId="50FA0AE1" w14:textId="1C4825B0" w:rsidR="004017A3" w:rsidRPr="000922BF" w:rsidRDefault="004017A3" w:rsidP="000922BF">
            <w:pPr>
              <w:rPr>
                <w:color w:val="5F483E" w:themeColor="accent4" w:themeShade="BF"/>
                <w:sz w:val="36"/>
                <w:szCs w:val="36"/>
              </w:rPr>
            </w:pPr>
            <w:r>
              <w:rPr>
                <w:color w:val="5F483E" w:themeColor="accent4" w:themeShade="BF"/>
                <w:sz w:val="36"/>
                <w:szCs w:val="36"/>
              </w:rPr>
              <w:t>GWALIOR</w:t>
            </w:r>
          </w:p>
          <w:p w14:paraId="383985C2" w14:textId="3BFFDD1C" w:rsidR="00A839BE" w:rsidRPr="002968E7" w:rsidRDefault="004017A3" w:rsidP="000922BF">
            <w:pPr>
              <w:rPr>
                <w:color w:val="5F483E" w:themeColor="accent4" w:themeShade="BF"/>
                <w:sz w:val="36"/>
                <w:szCs w:val="36"/>
              </w:rPr>
            </w:pPr>
            <w:hyperlink r:id="rId10" w:history="1">
              <w:r w:rsidRPr="003B350B">
                <w:rPr>
                  <w:rStyle w:val="Hyperlink"/>
                  <w:sz w:val="36"/>
                  <w:szCs w:val="36"/>
                </w:rPr>
                <w:t>anamahmad7828@gmail.com</w:t>
              </w:r>
            </w:hyperlink>
          </w:p>
        </w:tc>
        <w:tc>
          <w:tcPr>
            <w:tcW w:w="6930" w:type="dxa"/>
            <w:shd w:val="clear" w:color="auto" w:fill="auto"/>
          </w:tcPr>
          <w:p w14:paraId="70176B2D" w14:textId="77777777" w:rsidR="004017A3" w:rsidRDefault="004017A3" w:rsidP="004017A3">
            <w:pPr>
              <w:pStyle w:val="Title"/>
              <w:rPr>
                <w:sz w:val="56"/>
              </w:rPr>
            </w:pPr>
            <w:r>
              <w:rPr>
                <w:sz w:val="56"/>
              </w:rPr>
              <w:t>anam</w:t>
            </w:r>
          </w:p>
          <w:p w14:paraId="171C05ED" w14:textId="279D7586" w:rsidR="004017A3" w:rsidRPr="00A84DFE" w:rsidRDefault="004017A3" w:rsidP="00A84DFE">
            <w:pPr>
              <w:pStyle w:val="Title"/>
              <w:rPr>
                <w:sz w:val="56"/>
              </w:rPr>
            </w:pPr>
            <w:r>
              <w:rPr>
                <w:sz w:val="56"/>
              </w:rPr>
              <w:t>ahmad</w:t>
            </w:r>
          </w:p>
          <w:p w14:paraId="49540E38" w14:textId="77777777" w:rsidR="00FF29AA" w:rsidRDefault="00FF29AA" w:rsidP="00FF29AA">
            <w:pPr>
              <w:pStyle w:val="Subtitle"/>
              <w:rPr>
                <w:noProof/>
                <w:lang w:eastAsia="en-AU"/>
              </w:rPr>
            </w:pPr>
          </w:p>
          <w:p w14:paraId="77A5DA6B" w14:textId="43665EEA" w:rsidR="00E5183E" w:rsidRPr="00FF29AA" w:rsidRDefault="00E5183E" w:rsidP="00FF29AA">
            <w:pPr>
              <w:pStyle w:val="Subtitle"/>
              <w:rPr>
                <w:sz w:val="56"/>
                <w:szCs w:val="56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152B96C" wp14:editId="7DA01DC7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1D777C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2CD068" w14:textId="77777777" w:rsidR="00FF29AA" w:rsidRPr="00276ADF" w:rsidRDefault="002968E7" w:rsidP="00FF29AA">
            <w:pPr>
              <w:pStyle w:val="Heading2"/>
            </w:pPr>
            <w:sdt>
              <w:sdtPr>
                <w:id w:val="785311086"/>
                <w:placeholder>
                  <w:docPart w:val="32DFB8BAF0E8467A981539375BB4D0A2"/>
                </w:placeholder>
                <w:temporary/>
                <w:showingPlcHdr/>
                <w15:appearance w15:val="hidden"/>
              </w:sdtPr>
              <w:sdtEndPr/>
              <w:sdtContent>
                <w:r w:rsidR="00FF29AA" w:rsidRPr="00353B04">
                  <w:t>Education</w:t>
                </w:r>
              </w:sdtContent>
            </w:sdt>
          </w:p>
          <w:p w14:paraId="63F748CA" w14:textId="42313DF1" w:rsidR="00FF29AA" w:rsidRPr="004B5DCD" w:rsidRDefault="00FF29AA" w:rsidP="00FF29A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B5DCD">
              <w:rPr>
                <w:sz w:val="22"/>
                <w:szCs w:val="22"/>
              </w:rPr>
              <w:t>10</w:t>
            </w:r>
            <w:r w:rsidRPr="004B5DCD">
              <w:rPr>
                <w:sz w:val="22"/>
                <w:szCs w:val="22"/>
                <w:vertAlign w:val="superscript"/>
              </w:rPr>
              <w:t>th</w:t>
            </w:r>
            <w:r w:rsidRPr="004B5DCD">
              <w:rPr>
                <w:sz w:val="22"/>
                <w:szCs w:val="22"/>
              </w:rPr>
              <w:t xml:space="preserve"> qualified with </w:t>
            </w:r>
            <w:r w:rsidR="004017A3">
              <w:rPr>
                <w:sz w:val="22"/>
                <w:szCs w:val="22"/>
              </w:rPr>
              <w:t>80</w:t>
            </w:r>
            <w:r w:rsidRPr="004B5DCD">
              <w:rPr>
                <w:sz w:val="22"/>
                <w:szCs w:val="22"/>
              </w:rPr>
              <w:t xml:space="preserve">% from M.P. </w:t>
            </w:r>
            <w:proofErr w:type="gramStart"/>
            <w:r w:rsidRPr="004B5DCD">
              <w:rPr>
                <w:sz w:val="22"/>
                <w:szCs w:val="22"/>
              </w:rPr>
              <w:t>Board ,</w:t>
            </w:r>
            <w:proofErr w:type="gramEnd"/>
            <w:r w:rsidRPr="004B5DCD">
              <w:rPr>
                <w:sz w:val="22"/>
                <w:szCs w:val="22"/>
              </w:rPr>
              <w:t xml:space="preserve"> Bhopal in 2</w:t>
            </w:r>
            <w:r w:rsidR="004017A3">
              <w:rPr>
                <w:sz w:val="22"/>
                <w:szCs w:val="22"/>
              </w:rPr>
              <w:t>018</w:t>
            </w:r>
            <w:r w:rsidRPr="004B5DCD">
              <w:rPr>
                <w:sz w:val="22"/>
                <w:szCs w:val="22"/>
              </w:rPr>
              <w:t>.</w:t>
            </w:r>
          </w:p>
          <w:p w14:paraId="20B06BF0" w14:textId="090A797D" w:rsidR="00FF29AA" w:rsidRDefault="00FF29AA" w:rsidP="00FF29A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B5DCD">
              <w:rPr>
                <w:sz w:val="22"/>
                <w:szCs w:val="22"/>
              </w:rPr>
              <w:t>12</w:t>
            </w:r>
            <w:r w:rsidRPr="004B5DCD">
              <w:rPr>
                <w:sz w:val="22"/>
                <w:szCs w:val="22"/>
                <w:vertAlign w:val="superscript"/>
              </w:rPr>
              <w:t>th</w:t>
            </w:r>
            <w:r w:rsidRPr="004B5DCD">
              <w:rPr>
                <w:sz w:val="22"/>
                <w:szCs w:val="22"/>
              </w:rPr>
              <w:t xml:space="preserve"> qualified with </w:t>
            </w:r>
            <w:r w:rsidR="004017A3">
              <w:rPr>
                <w:sz w:val="22"/>
                <w:szCs w:val="22"/>
              </w:rPr>
              <w:t>78</w:t>
            </w:r>
            <w:r w:rsidRPr="004B5DCD">
              <w:rPr>
                <w:sz w:val="22"/>
                <w:szCs w:val="22"/>
              </w:rPr>
              <w:t xml:space="preserve">% from M.P. </w:t>
            </w:r>
            <w:proofErr w:type="gramStart"/>
            <w:r w:rsidRPr="004B5DCD">
              <w:rPr>
                <w:sz w:val="22"/>
                <w:szCs w:val="22"/>
              </w:rPr>
              <w:t>Board ,</w:t>
            </w:r>
            <w:proofErr w:type="gramEnd"/>
            <w:r w:rsidRPr="004B5DCD">
              <w:rPr>
                <w:sz w:val="22"/>
                <w:szCs w:val="22"/>
              </w:rPr>
              <w:t xml:space="preserve"> Bhopal in 202</w:t>
            </w:r>
            <w:r w:rsidR="004017A3">
              <w:rPr>
                <w:sz w:val="22"/>
                <w:szCs w:val="22"/>
              </w:rPr>
              <w:t>0</w:t>
            </w:r>
            <w:r w:rsidRPr="004B5DCD">
              <w:rPr>
                <w:sz w:val="22"/>
                <w:szCs w:val="22"/>
              </w:rPr>
              <w:t>.</w:t>
            </w:r>
          </w:p>
          <w:p w14:paraId="3D5337EE" w14:textId="1B3E3171" w:rsidR="004017A3" w:rsidRPr="004B5DCD" w:rsidRDefault="004017A3" w:rsidP="00FF29A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ITI Diploma -Electrician from </w:t>
            </w:r>
            <w:proofErr w:type="gramStart"/>
            <w:r>
              <w:rPr>
                <w:sz w:val="22"/>
                <w:szCs w:val="22"/>
              </w:rPr>
              <w:t>NCVT ,</w:t>
            </w:r>
            <w:proofErr w:type="gramEnd"/>
            <w:r>
              <w:rPr>
                <w:sz w:val="22"/>
                <w:szCs w:val="22"/>
              </w:rPr>
              <w:t xml:space="preserve"> Madhav private ITI in 2022</w:t>
            </w:r>
          </w:p>
          <w:p w14:paraId="30B933BB" w14:textId="1A1B0F78" w:rsidR="00A839BE" w:rsidRPr="00A84DFE" w:rsidRDefault="00FF29AA" w:rsidP="00A84DF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proofErr w:type="gramStart"/>
            <w:r w:rsidRPr="004B5DCD">
              <w:rPr>
                <w:sz w:val="22"/>
                <w:szCs w:val="22"/>
              </w:rPr>
              <w:t>B.Tech</w:t>
            </w:r>
            <w:proofErr w:type="spellEnd"/>
            <w:proofErr w:type="gramEnd"/>
            <w:r w:rsidRPr="004B5DCD">
              <w:rPr>
                <w:sz w:val="22"/>
                <w:szCs w:val="22"/>
              </w:rPr>
              <w:t xml:space="preserve"> pursuing from Vikrant Group of Institutions , Gwalior</w:t>
            </w:r>
            <w:r>
              <w:rPr>
                <w:sz w:val="22"/>
                <w:szCs w:val="22"/>
              </w:rPr>
              <w:t>.</w:t>
            </w:r>
          </w:p>
        </w:tc>
      </w:tr>
      <w:tr w:rsidR="00A839BE" w:rsidRPr="00320ECB" w14:paraId="55D949A8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64EFF408" w14:textId="77777777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2A34851" wp14:editId="4D1A09FE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C09045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71B264" w14:textId="77777777" w:rsidR="00A839BE" w:rsidRDefault="00A839BE" w:rsidP="009E2041"/>
          <w:p w14:paraId="78D59E36" w14:textId="38C1BAAB" w:rsidR="00D84359" w:rsidRPr="00154F17" w:rsidRDefault="004B5DCD" w:rsidP="00D84359">
            <w:pPr>
              <w:pStyle w:val="Heading2"/>
            </w:pPr>
            <w:r>
              <w:t>PROFILE</w:t>
            </w:r>
          </w:p>
          <w:p w14:paraId="0876CBDF" w14:textId="6EA0B259" w:rsidR="00D84359" w:rsidRDefault="004B5DCD" w:rsidP="00D84359">
            <w:r>
              <w:rPr>
                <w:color w:val="5F483E" w:themeColor="accent4" w:themeShade="BF"/>
              </w:rPr>
              <w:t>I am a technical student pursuing Bachelors of Technology from Computer Science Engineering.</w:t>
            </w:r>
          </w:p>
          <w:p w14:paraId="5077D59F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AFE2273" wp14:editId="027C8A12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7E3A2A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04B03AA" w14:textId="77777777" w:rsidR="00D84359" w:rsidRDefault="00D84359" w:rsidP="00D84359"/>
          <w:p w14:paraId="78D84E7F" w14:textId="004A39BE" w:rsidR="00D84359" w:rsidRPr="00154F17" w:rsidRDefault="00CF6522" w:rsidP="00D84359">
            <w:pPr>
              <w:pStyle w:val="Heading2"/>
            </w:pPr>
            <w:r>
              <w:t>PERSONAL Details</w:t>
            </w:r>
          </w:p>
          <w:p w14:paraId="139F49B1" w14:textId="65758814" w:rsidR="000922BF" w:rsidRDefault="000922BF" w:rsidP="00D84359">
            <w:pPr>
              <w:rPr>
                <w:b/>
                <w:bCs/>
                <w:color w:val="5F483E" w:themeColor="accent4" w:themeShade="BF"/>
              </w:rPr>
            </w:pPr>
            <w:proofErr w:type="gramStart"/>
            <w:r>
              <w:rPr>
                <w:b/>
                <w:bCs/>
                <w:color w:val="5F483E" w:themeColor="accent4" w:themeShade="BF"/>
              </w:rPr>
              <w:t>DOB :</w:t>
            </w:r>
            <w:proofErr w:type="gramEnd"/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0922BF">
              <w:rPr>
                <w:color w:val="5F483E" w:themeColor="accent4" w:themeShade="BF"/>
              </w:rPr>
              <w:t>1</w:t>
            </w:r>
            <w:r w:rsidR="004017A3">
              <w:rPr>
                <w:color w:val="5F483E" w:themeColor="accent4" w:themeShade="BF"/>
              </w:rPr>
              <w:t>8</w:t>
            </w:r>
            <w:r w:rsidRPr="000922BF">
              <w:rPr>
                <w:color w:val="5F483E" w:themeColor="accent4" w:themeShade="BF"/>
              </w:rPr>
              <w:t>/0</w:t>
            </w:r>
            <w:r w:rsidR="004017A3">
              <w:rPr>
                <w:color w:val="5F483E" w:themeColor="accent4" w:themeShade="BF"/>
              </w:rPr>
              <w:t>7</w:t>
            </w:r>
            <w:r w:rsidRPr="000922BF">
              <w:rPr>
                <w:color w:val="5F483E" w:themeColor="accent4" w:themeShade="BF"/>
              </w:rPr>
              <w:t>/200</w:t>
            </w:r>
            <w:r w:rsidR="004017A3">
              <w:rPr>
                <w:color w:val="5F483E" w:themeColor="accent4" w:themeShade="BF"/>
              </w:rPr>
              <w:t>1</w:t>
            </w:r>
          </w:p>
          <w:p w14:paraId="4F8682AB" w14:textId="7D7ABE81" w:rsidR="000922BF" w:rsidRPr="000922BF" w:rsidRDefault="000922BF" w:rsidP="00D84359">
            <w:pPr>
              <w:rPr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 xml:space="preserve">Father’s </w:t>
            </w:r>
            <w:proofErr w:type="gramStart"/>
            <w:r>
              <w:rPr>
                <w:b/>
                <w:bCs/>
                <w:color w:val="5F483E" w:themeColor="accent4" w:themeShade="BF"/>
              </w:rPr>
              <w:t>Name :</w:t>
            </w:r>
            <w:proofErr w:type="gramEnd"/>
            <w:r>
              <w:rPr>
                <w:color w:val="5F483E" w:themeColor="accent4" w:themeShade="BF"/>
              </w:rPr>
              <w:t xml:space="preserve"> Mr. </w:t>
            </w:r>
            <w:r w:rsidR="004017A3">
              <w:rPr>
                <w:color w:val="5F483E" w:themeColor="accent4" w:themeShade="BF"/>
              </w:rPr>
              <w:t>Mehmood Ahmad</w:t>
            </w:r>
          </w:p>
          <w:p w14:paraId="7D6BC0E4" w14:textId="00779407" w:rsidR="000922BF" w:rsidRPr="000922BF" w:rsidRDefault="000922BF" w:rsidP="00D84359">
            <w:pPr>
              <w:rPr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 xml:space="preserve">Mother’s </w:t>
            </w:r>
            <w:proofErr w:type="gramStart"/>
            <w:r>
              <w:rPr>
                <w:b/>
                <w:bCs/>
                <w:color w:val="5F483E" w:themeColor="accent4" w:themeShade="BF"/>
              </w:rPr>
              <w:t>Name :</w:t>
            </w:r>
            <w:proofErr w:type="gramEnd"/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0922BF">
              <w:rPr>
                <w:color w:val="5F483E" w:themeColor="accent4" w:themeShade="BF"/>
              </w:rPr>
              <w:t xml:space="preserve">Mrs. </w:t>
            </w:r>
            <w:r w:rsidR="004017A3">
              <w:rPr>
                <w:color w:val="5F483E" w:themeColor="accent4" w:themeShade="BF"/>
              </w:rPr>
              <w:t>Shabnam Ahmad</w:t>
            </w:r>
          </w:p>
          <w:p w14:paraId="3D2A8C67" w14:textId="401F59A7" w:rsidR="000922BF" w:rsidRPr="000922BF" w:rsidRDefault="000922BF" w:rsidP="00D84359">
            <w:pPr>
              <w:rPr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 xml:space="preserve">Language </w:t>
            </w:r>
            <w:proofErr w:type="gramStart"/>
            <w:r>
              <w:rPr>
                <w:b/>
                <w:bCs/>
                <w:color w:val="5F483E" w:themeColor="accent4" w:themeShade="BF"/>
              </w:rPr>
              <w:t>Known :</w:t>
            </w:r>
            <w:proofErr w:type="gramEnd"/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0922BF">
              <w:rPr>
                <w:color w:val="5F483E" w:themeColor="accent4" w:themeShade="BF"/>
              </w:rPr>
              <w:t>English , Hindi</w:t>
            </w:r>
          </w:p>
          <w:p w14:paraId="1D4851C1" w14:textId="77EF8224" w:rsidR="000922BF" w:rsidRPr="000922BF" w:rsidRDefault="000922BF" w:rsidP="00D84359">
            <w:pPr>
              <w:rPr>
                <w:b/>
                <w:bCs/>
                <w:color w:val="5F483E" w:themeColor="accent4" w:themeShade="BF"/>
              </w:rPr>
            </w:pPr>
            <w:proofErr w:type="gramStart"/>
            <w:r>
              <w:rPr>
                <w:b/>
                <w:bCs/>
                <w:color w:val="5F483E" w:themeColor="accent4" w:themeShade="BF"/>
              </w:rPr>
              <w:t>Gender :</w:t>
            </w:r>
            <w:proofErr w:type="gramEnd"/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0922BF">
              <w:rPr>
                <w:color w:val="5F483E" w:themeColor="accent4" w:themeShade="BF"/>
              </w:rPr>
              <w:t>Female</w:t>
            </w:r>
          </w:p>
        </w:tc>
        <w:tc>
          <w:tcPr>
            <w:tcW w:w="6930" w:type="dxa"/>
            <w:shd w:val="clear" w:color="auto" w:fill="auto"/>
          </w:tcPr>
          <w:p w14:paraId="79DBC74B" w14:textId="5545CA68" w:rsidR="0007266C" w:rsidRDefault="00596ECE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2ED662B" wp14:editId="08753BB8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BAAC14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7990FD" w14:textId="679D8005" w:rsidR="0007266C" w:rsidRDefault="006E4CB3" w:rsidP="0007266C">
            <w:pPr>
              <w:pStyle w:val="Heading2"/>
            </w:pPr>
            <w:r>
              <w:t>SKILLS</w:t>
            </w:r>
          </w:p>
          <w:p w14:paraId="60C53F7E" w14:textId="0CA6E7C3" w:rsidR="00CF6522" w:rsidRDefault="00CF6522" w:rsidP="00D84359">
            <w:r>
              <w:t>SOFT SKILLS</w:t>
            </w:r>
          </w:p>
          <w:p w14:paraId="60C9D2B8" w14:textId="645DC14D" w:rsidR="00CF6522" w:rsidRDefault="00CF6522" w:rsidP="00CF6522">
            <w:pPr>
              <w:pStyle w:val="ListParagraph"/>
              <w:numPr>
                <w:ilvl w:val="0"/>
                <w:numId w:val="6"/>
              </w:numPr>
            </w:pPr>
            <w:r>
              <w:t>Time Management.</w:t>
            </w:r>
          </w:p>
          <w:p w14:paraId="19F26DC6" w14:textId="279C5688" w:rsidR="00CF6522" w:rsidRDefault="00CF6522" w:rsidP="00CF6522">
            <w:pPr>
              <w:pStyle w:val="ListParagraph"/>
              <w:numPr>
                <w:ilvl w:val="0"/>
                <w:numId w:val="6"/>
              </w:numPr>
            </w:pPr>
            <w:r>
              <w:t>Team Work.</w:t>
            </w:r>
          </w:p>
          <w:p w14:paraId="4BDF6646" w14:textId="66D8D626" w:rsidR="00CF6522" w:rsidRDefault="00CF6522" w:rsidP="00CF6522">
            <w:pPr>
              <w:pStyle w:val="ListParagraph"/>
              <w:numPr>
                <w:ilvl w:val="0"/>
                <w:numId w:val="6"/>
              </w:numPr>
            </w:pPr>
            <w:r>
              <w:t>Communication Skills.</w:t>
            </w:r>
          </w:p>
          <w:p w14:paraId="31E99BFF" w14:textId="4D1568FA" w:rsidR="00CF6522" w:rsidRDefault="00CF6522" w:rsidP="00D84359">
            <w:r>
              <w:t>TECHNICAL SKILLS</w:t>
            </w:r>
          </w:p>
          <w:p w14:paraId="1453559F" w14:textId="01A3A8B1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HTML</w:t>
            </w:r>
          </w:p>
          <w:p w14:paraId="3C9B812B" w14:textId="0E0CB557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CSS</w:t>
            </w:r>
          </w:p>
          <w:p w14:paraId="39778449" w14:textId="50CF2F0F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JS</w:t>
            </w:r>
          </w:p>
          <w:p w14:paraId="2A0CFD80" w14:textId="43254E8C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C++</w:t>
            </w:r>
          </w:p>
          <w:p w14:paraId="6FC2B68F" w14:textId="7064932A" w:rsidR="004017A3" w:rsidRDefault="004017A3" w:rsidP="00CF6522">
            <w:pPr>
              <w:pStyle w:val="ListParagraph"/>
              <w:numPr>
                <w:ilvl w:val="0"/>
                <w:numId w:val="8"/>
              </w:numPr>
            </w:pPr>
            <w:r>
              <w:t xml:space="preserve">WordPress </w:t>
            </w:r>
          </w:p>
          <w:p w14:paraId="73452A1E" w14:textId="49783616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Basics Of Python</w:t>
            </w:r>
          </w:p>
          <w:p w14:paraId="7BE474BE" w14:textId="500BBAD9" w:rsidR="00596ECE" w:rsidRDefault="00596ECE" w:rsidP="00CF6522">
            <w:pPr>
              <w:pStyle w:val="ListParagraph"/>
              <w:numPr>
                <w:ilvl w:val="0"/>
                <w:numId w:val="8"/>
              </w:numPr>
            </w:pPr>
            <w:r>
              <w:t>Microsoft Office</w:t>
            </w:r>
          </w:p>
          <w:p w14:paraId="376F6CE7" w14:textId="7B18A785" w:rsidR="0007266C" w:rsidRDefault="0007266C" w:rsidP="0007266C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D438858" wp14:editId="72D2521C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A2419F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6C54AA" w14:textId="2F00CA7C" w:rsidR="00CF6522" w:rsidRDefault="00CF6522" w:rsidP="00D83588">
            <w:pPr>
              <w:pStyle w:val="Heading2"/>
            </w:pPr>
            <w:r>
              <w:t>CERTIFICATIONS</w:t>
            </w:r>
          </w:p>
          <w:p w14:paraId="3CF3C524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Student Leadership Conclave</w:t>
            </w:r>
          </w:p>
          <w:p w14:paraId="54957584" w14:textId="6D5CDFED" w:rsidR="00CF6522" w:rsidRDefault="00CF6522" w:rsidP="004017A3">
            <w:pPr>
              <w:pStyle w:val="ListParagraph"/>
              <w:numPr>
                <w:ilvl w:val="0"/>
                <w:numId w:val="9"/>
              </w:numPr>
            </w:pPr>
            <w:r>
              <w:t>3d Chandrayan Working Model Exhibition</w:t>
            </w:r>
          </w:p>
          <w:p w14:paraId="7AFBD377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Robotics Workshop</w:t>
            </w:r>
          </w:p>
          <w:p w14:paraId="2F2BFEDB" w14:textId="77777777" w:rsidR="004017A3" w:rsidRDefault="004017A3" w:rsidP="00CF652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Sololearn</w:t>
            </w:r>
            <w:proofErr w:type="spellEnd"/>
            <w:r>
              <w:t xml:space="preserve"> </w:t>
            </w:r>
            <w:proofErr w:type="spellStart"/>
            <w:r>
              <w:t>c++</w:t>
            </w:r>
            <w:proofErr w:type="spellEnd"/>
            <w:r>
              <w:t xml:space="preserve"> certificate</w:t>
            </w:r>
          </w:p>
          <w:p w14:paraId="0AE76EAD" w14:textId="77777777" w:rsidR="004017A3" w:rsidRDefault="004017A3" w:rsidP="00CF652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Sololearn</w:t>
            </w:r>
            <w:proofErr w:type="spellEnd"/>
            <w:r>
              <w:t xml:space="preserve"> c certificate</w:t>
            </w:r>
          </w:p>
          <w:p w14:paraId="624A422B" w14:textId="48AD8CD5" w:rsidR="004017A3" w:rsidRPr="00CF6522" w:rsidRDefault="004017A3" w:rsidP="00D83588">
            <w:pPr>
              <w:pStyle w:val="ListParagraph"/>
              <w:numPr>
                <w:ilvl w:val="0"/>
                <w:numId w:val="9"/>
              </w:numPr>
            </w:pPr>
            <w:r>
              <w:t>TQM INDIAN UNION 2024</w:t>
            </w:r>
          </w:p>
        </w:tc>
      </w:tr>
    </w:tbl>
    <w:p w14:paraId="0BEB8A4D" w14:textId="77777777" w:rsidR="00535F87" w:rsidRPr="00173B36" w:rsidRDefault="00535F87" w:rsidP="00355D85"/>
    <w:sectPr w:rsidR="00535F87" w:rsidRPr="00173B36" w:rsidSect="00383A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C0017" w14:textId="77777777" w:rsidR="00063DE2" w:rsidRDefault="00063DE2" w:rsidP="00BA3E51">
      <w:r>
        <w:separator/>
      </w:r>
    </w:p>
  </w:endnote>
  <w:endnote w:type="continuationSeparator" w:id="0">
    <w:p w14:paraId="0722D20D" w14:textId="77777777" w:rsidR="00063DE2" w:rsidRDefault="00063DE2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12317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360D5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86A6F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81508" w14:textId="77777777" w:rsidR="00063DE2" w:rsidRDefault="00063DE2" w:rsidP="00BA3E51">
      <w:r>
        <w:separator/>
      </w:r>
    </w:p>
  </w:footnote>
  <w:footnote w:type="continuationSeparator" w:id="0">
    <w:p w14:paraId="7DDBC67E" w14:textId="77777777" w:rsidR="00063DE2" w:rsidRDefault="00063DE2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9465F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86CE5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B9B2C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27AE"/>
    <w:multiLevelType w:val="hybridMultilevel"/>
    <w:tmpl w:val="1650469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76E51"/>
    <w:multiLevelType w:val="hybridMultilevel"/>
    <w:tmpl w:val="BC20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157F6"/>
    <w:multiLevelType w:val="hybridMultilevel"/>
    <w:tmpl w:val="65AE45C0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DA1"/>
    <w:multiLevelType w:val="hybridMultilevel"/>
    <w:tmpl w:val="A376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526292"/>
    <w:multiLevelType w:val="hybridMultilevel"/>
    <w:tmpl w:val="9E1050A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 w16cid:durableId="388967709">
    <w:abstractNumId w:val="5"/>
  </w:num>
  <w:num w:numId="2" w16cid:durableId="1533415536">
    <w:abstractNumId w:val="3"/>
  </w:num>
  <w:num w:numId="3" w16cid:durableId="208617131">
    <w:abstractNumId w:val="7"/>
  </w:num>
  <w:num w:numId="4" w16cid:durableId="875656339">
    <w:abstractNumId w:val="1"/>
  </w:num>
  <w:num w:numId="5" w16cid:durableId="90047983">
    <w:abstractNumId w:val="6"/>
  </w:num>
  <w:num w:numId="6" w16cid:durableId="1835490640">
    <w:abstractNumId w:val="0"/>
  </w:num>
  <w:num w:numId="7" w16cid:durableId="1231309880">
    <w:abstractNumId w:val="4"/>
  </w:num>
  <w:num w:numId="8" w16cid:durableId="319846140">
    <w:abstractNumId w:val="8"/>
  </w:num>
  <w:num w:numId="9" w16cid:durableId="169365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CD"/>
    <w:rsid w:val="00021DEC"/>
    <w:rsid w:val="00041F8A"/>
    <w:rsid w:val="00045F2E"/>
    <w:rsid w:val="00055BBC"/>
    <w:rsid w:val="00063DE2"/>
    <w:rsid w:val="0007266C"/>
    <w:rsid w:val="00073BF3"/>
    <w:rsid w:val="00077FEB"/>
    <w:rsid w:val="000815A5"/>
    <w:rsid w:val="00081B51"/>
    <w:rsid w:val="000922BF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66566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968E7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64E69"/>
    <w:rsid w:val="003764FC"/>
    <w:rsid w:val="00377A0D"/>
    <w:rsid w:val="00382737"/>
    <w:rsid w:val="00383ADA"/>
    <w:rsid w:val="003C38C3"/>
    <w:rsid w:val="003E02DA"/>
    <w:rsid w:val="003E1692"/>
    <w:rsid w:val="003E7783"/>
    <w:rsid w:val="003F1663"/>
    <w:rsid w:val="004017A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B5DCD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96ECE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E4CB3"/>
    <w:rsid w:val="006F040E"/>
    <w:rsid w:val="006F6282"/>
    <w:rsid w:val="00712131"/>
    <w:rsid w:val="00716542"/>
    <w:rsid w:val="00716FB1"/>
    <w:rsid w:val="007337AD"/>
    <w:rsid w:val="0073402D"/>
    <w:rsid w:val="00755988"/>
    <w:rsid w:val="007705EB"/>
    <w:rsid w:val="00772C66"/>
    <w:rsid w:val="00780ADA"/>
    <w:rsid w:val="00792D43"/>
    <w:rsid w:val="007B30FE"/>
    <w:rsid w:val="007B7A61"/>
    <w:rsid w:val="007D7593"/>
    <w:rsid w:val="007E1FA8"/>
    <w:rsid w:val="007E6083"/>
    <w:rsid w:val="00812951"/>
    <w:rsid w:val="00820B7B"/>
    <w:rsid w:val="00824394"/>
    <w:rsid w:val="0083041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271FF"/>
    <w:rsid w:val="00962E61"/>
    <w:rsid w:val="00985134"/>
    <w:rsid w:val="00986331"/>
    <w:rsid w:val="009A6667"/>
    <w:rsid w:val="009B2B04"/>
    <w:rsid w:val="009C4C61"/>
    <w:rsid w:val="009C7105"/>
    <w:rsid w:val="009F4E9E"/>
    <w:rsid w:val="00A122BB"/>
    <w:rsid w:val="00A300FD"/>
    <w:rsid w:val="00A37F9E"/>
    <w:rsid w:val="00A77120"/>
    <w:rsid w:val="00A839BE"/>
    <w:rsid w:val="00A84DF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BD6E8F"/>
    <w:rsid w:val="00BE421E"/>
    <w:rsid w:val="00C155FC"/>
    <w:rsid w:val="00C3705E"/>
    <w:rsid w:val="00C52161"/>
    <w:rsid w:val="00C532FC"/>
    <w:rsid w:val="00C75D84"/>
    <w:rsid w:val="00C8057D"/>
    <w:rsid w:val="00C857CB"/>
    <w:rsid w:val="00CA5CD9"/>
    <w:rsid w:val="00CA7800"/>
    <w:rsid w:val="00CB0FC1"/>
    <w:rsid w:val="00CC25BF"/>
    <w:rsid w:val="00CC5ED4"/>
    <w:rsid w:val="00CE75B8"/>
    <w:rsid w:val="00CF6522"/>
    <w:rsid w:val="00CF7E63"/>
    <w:rsid w:val="00D04093"/>
    <w:rsid w:val="00D06F9C"/>
    <w:rsid w:val="00D0794D"/>
    <w:rsid w:val="00D12400"/>
    <w:rsid w:val="00D140DF"/>
    <w:rsid w:val="00D170A9"/>
    <w:rsid w:val="00D23AC8"/>
    <w:rsid w:val="00D642C3"/>
    <w:rsid w:val="00D666BB"/>
    <w:rsid w:val="00D720DF"/>
    <w:rsid w:val="00D83588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D148F"/>
    <w:rsid w:val="00EE0B6E"/>
    <w:rsid w:val="00EE1496"/>
    <w:rsid w:val="00F02D02"/>
    <w:rsid w:val="00F1504C"/>
    <w:rsid w:val="00F273BC"/>
    <w:rsid w:val="00F36875"/>
    <w:rsid w:val="00F51E3E"/>
    <w:rsid w:val="00F53B71"/>
    <w:rsid w:val="00F560AD"/>
    <w:rsid w:val="00F5786D"/>
    <w:rsid w:val="00F61BD1"/>
    <w:rsid w:val="00F716E1"/>
    <w:rsid w:val="00F769FA"/>
    <w:rsid w:val="00F908C3"/>
    <w:rsid w:val="00F91753"/>
    <w:rsid w:val="00FA631E"/>
    <w:rsid w:val="00FB1F01"/>
    <w:rsid w:val="00FC5837"/>
    <w:rsid w:val="00FE2094"/>
    <w:rsid w:val="00FF29AA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9FFEE"/>
  <w15:chartTrackingRefBased/>
  <w15:docId w15:val="{FEE6DB68-69D4-421D-BAF2-D686FF36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4B5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anamahmad7828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ZAN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41D30D251F49B38426A6AE2B218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1A509-A4D2-46D9-9081-6431A1D53800}"/>
      </w:docPartPr>
      <w:docPartBody>
        <w:p w:rsidR="00082E80" w:rsidRDefault="00082E80" w:rsidP="00082E80">
          <w:pPr>
            <w:pStyle w:val="2441D30D251F49B38426A6AE2B21886F"/>
          </w:pPr>
          <w:r w:rsidRPr="00E32D04">
            <w:t>CONTACT</w:t>
          </w:r>
        </w:p>
      </w:docPartBody>
    </w:docPart>
    <w:docPart>
      <w:docPartPr>
        <w:name w:val="32DFB8BAF0E8467A981539375BB4D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CF56-3693-43CD-AF85-9A2E830DD84B}"/>
      </w:docPartPr>
      <w:docPartBody>
        <w:p w:rsidR="00082E80" w:rsidRDefault="00082E80" w:rsidP="00082E80">
          <w:pPr>
            <w:pStyle w:val="32DFB8BAF0E8467A981539375BB4D0A2"/>
          </w:pPr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80"/>
    <w:rsid w:val="00082E80"/>
    <w:rsid w:val="00166566"/>
    <w:rsid w:val="007705EB"/>
    <w:rsid w:val="009C778A"/>
    <w:rsid w:val="00BD6E8F"/>
    <w:rsid w:val="00BE421E"/>
    <w:rsid w:val="00F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  <w:style w:type="paragraph" w:customStyle="1" w:styleId="2441D30D251F49B38426A6AE2B21886F">
    <w:name w:val="2441D30D251F49B38426A6AE2B21886F"/>
    <w:rsid w:val="00082E80"/>
  </w:style>
  <w:style w:type="paragraph" w:customStyle="1" w:styleId="32DFB8BAF0E8467A981539375BB4D0A2">
    <w:name w:val="32DFB8BAF0E8467A981539375BB4D0A2"/>
    <w:rsid w:val="00082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0</TotalTime>
  <Pages>1</Pages>
  <Words>144</Words>
  <Characters>824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mahak shrivastava</cp:lastModifiedBy>
  <cp:revision>2</cp:revision>
  <dcterms:created xsi:type="dcterms:W3CDTF">2025-02-20T12:14:00Z</dcterms:created>
  <dcterms:modified xsi:type="dcterms:W3CDTF">2025-02-20T12:14:00Z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